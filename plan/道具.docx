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特殊道具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1.见皮绳专用plan文档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一般道具及对应文案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过期的罐头（体力值增加，心情值降低）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啧，无趣的味道，和这世界的颜色一样啊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啤酒（体力值降低，心情值增加）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脑袋 晕乎乎的。。。但看周围的一切都生动起来了啊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巧克力（体力值增加，心情值增加）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心里很苦的人，只要一丝甜就能填满。。。吗？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病历单（体力值降低，心情值降低）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这些事情，有什么好抑郁的嘛。。。就是就是---我的问题，对不起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劣质糖果（体力值增加，心情值降低）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劣质的甜蜜。。就像是拼凑出来的虚假的美好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破旧的口罩（心情值降低）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彩蛋道具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假发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97284"/>
    <w:multiLevelType w:val="multilevel"/>
    <w:tmpl w:val="C3B97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3D5DA56"/>
    <w:multiLevelType w:val="singleLevel"/>
    <w:tmpl w:val="C3D5DA5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E06288B"/>
    <w:multiLevelType w:val="singleLevel"/>
    <w:tmpl w:val="1E0628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47726"/>
    <w:rsid w:val="2E5D48D3"/>
    <w:rsid w:val="44C4772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2018-07-06T11:10:00Z</dcterms:created>
  <dc:creator>路西</dc:creator>
  <cp:lastModifiedBy>路西</cp:lastModifiedBy>
  <dcterms:modified xsi:type="dcterms:W3CDTF">2018-07-06T12:16:53Z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